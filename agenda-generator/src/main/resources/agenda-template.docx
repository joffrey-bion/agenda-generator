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E18E" w14:textId="77777777" w:rsidR="00AE6880" w:rsidRDefault="00AE6880" w:rsidP="57C23924">
      <w:pPr>
        <w:spacing w:after="0"/>
        <w:jc w:val="center"/>
        <w:rPr>
          <w:rFonts w:eastAsia="Verdana" w:cs="Verdana"/>
          <w:b/>
          <w:bCs/>
          <w:color w:val="005EB8" w:themeColor="accent1"/>
          <w:sz w:val="32"/>
          <w:szCs w:val="32"/>
        </w:rPr>
      </w:pPr>
    </w:p>
    <w:p w14:paraId="3B2AE22C" w14:textId="77777777" w:rsidR="00EE0605" w:rsidRPr="003E7A37" w:rsidRDefault="57C23924" w:rsidP="57C23924">
      <w:pPr>
        <w:spacing w:after="120"/>
        <w:jc w:val="center"/>
        <w:rPr>
          <w:rFonts w:eastAsia="Verdana" w:cs="Verdana"/>
          <w:b/>
          <w:bCs/>
          <w:color w:val="005DB8"/>
          <w:sz w:val="32"/>
          <w:szCs w:val="32"/>
        </w:rPr>
      </w:pPr>
      <w:r w:rsidRPr="57C23924">
        <w:rPr>
          <w:rFonts w:eastAsia="Verdana" w:cs="Verdana"/>
          <w:b/>
          <w:bCs/>
          <w:color w:val="005DB8"/>
          <w:sz w:val="32"/>
          <w:szCs w:val="32"/>
        </w:rPr>
        <w:t>Agenda</w:t>
      </w:r>
    </w:p>
    <w:p w14:paraId="773386CD" w14:textId="6C939CE5" w:rsidR="00476227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32"/>
          <w:szCs w:val="32"/>
        </w:rPr>
      </w:pPr>
      <w:r w:rsidRPr="05CBEB80">
        <w:rPr>
          <w:rFonts w:eastAsia="Verdana" w:cs="Verdana"/>
          <w:b/>
          <w:bCs/>
          <w:color w:val="000000" w:themeColor="text1"/>
          <w:sz w:val="32"/>
          <w:szCs w:val="32"/>
        </w:rPr>
        <w:t>${a.candidate.fullName}</w:t>
      </w:r>
    </w:p>
    <w:p w14:paraId="0EC757FE" w14:textId="77777777" w:rsidR="00EE0605" w:rsidRPr="003E7A37" w:rsidRDefault="00EE0605" w:rsidP="57C2392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</w:rPr>
      </w:pPr>
    </w:p>
    <w:p w14:paraId="108765F2" w14:textId="246A8CD5" w:rsidR="00EE0605" w:rsidRDefault="05CBEB80" w:rsidP="05CBEB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</w:pPr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Your interviews on ${a.</w:t>
      </w:r>
      <w:r w:rsidR="006C3331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fullD</w:t>
      </w:r>
      <w:bookmarkStart w:id="0" w:name="_GoBack"/>
      <w:bookmarkEnd w:id="0"/>
      <w:r w:rsidRPr="05CBEB80">
        <w:rPr>
          <w:rFonts w:eastAsia="Verdana" w:cs="Verdana"/>
          <w:b/>
          <w:bCs/>
          <w:color w:val="000000" w:themeColor="text1"/>
          <w:sz w:val="28"/>
          <w:szCs w:val="28"/>
          <w:u w:val="single"/>
        </w:rPr>
        <w:t>ate}</w:t>
      </w:r>
    </w:p>
    <w:p w14:paraId="355EB102" w14:textId="77777777" w:rsidR="00EE0605" w:rsidRPr="003E7A37" w:rsidRDefault="00EE0605" w:rsidP="57C23924">
      <w:pPr>
        <w:autoSpaceDE w:val="0"/>
        <w:autoSpaceDN w:val="0"/>
        <w:adjustRightInd w:val="0"/>
        <w:spacing w:after="0"/>
        <w:jc w:val="both"/>
        <w:rPr>
          <w:rFonts w:eastAsia="Verdana" w:cs="Verdana"/>
          <w:i/>
          <w:iCs/>
          <w:color w:val="000000" w:themeColor="text1"/>
          <w:sz w:val="28"/>
          <w:szCs w:val="28"/>
        </w:rPr>
      </w:pPr>
    </w:p>
    <w:p w14:paraId="0CB96722" w14:textId="77777777" w:rsidR="00394E8A" w:rsidRDefault="00394E8A" w:rsidP="57C23924">
      <w:pPr>
        <w:autoSpaceDE w:val="0"/>
        <w:autoSpaceDN w:val="0"/>
        <w:adjustRightInd w:val="0"/>
        <w:spacing w:after="0"/>
        <w:ind w:right="424"/>
        <w:jc w:val="both"/>
        <w:rPr>
          <w:rFonts w:eastAsia="Verdana" w:cs="Verdana"/>
          <w:color w:val="000000" w:themeColor="text1"/>
          <w:sz w:val="22"/>
          <w:szCs w:val="22"/>
        </w:rPr>
      </w:pPr>
    </w:p>
    <w:p w14:paraId="3FB628D1" w14:textId="419663A0" w:rsidR="000A1F89" w:rsidRPr="00EB005D" w:rsidRDefault="008A3210" w:rsidP="00195600">
      <w:pPr>
        <w:tabs>
          <w:tab w:val="left" w:pos="1418"/>
        </w:tabs>
        <w:spacing w:after="480" w:line="240" w:lineRule="auto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commentRangeStart w:id="1"/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>${a.morningTaxiTime}</w:t>
      </w:r>
      <w:r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r w:rsidR="000A1F89" w:rsidRPr="57C23924">
        <w:rPr>
          <w:rFonts w:eastAsia="Verdana" w:cs="Verdana"/>
          <w:i/>
          <w:iCs/>
          <w:color w:val="000000"/>
          <w:sz w:val="20"/>
          <w:szCs w:val="20"/>
        </w:rPr>
        <w:t>A taxi will drive you from the hotel to Amadeus BEL AIR</w:t>
      </w:r>
      <w:commentRangeEnd w:id="1"/>
      <w:r w:rsidR="00AB350B">
        <w:rPr>
          <w:rStyle w:val="CommentReference"/>
        </w:rPr>
        <w:commentReference w:id="1"/>
      </w:r>
    </w:p>
    <w:p w14:paraId="260D56F0" w14:textId="77777777" w:rsidR="00EB005D" w:rsidRPr="002E0027" w:rsidRDefault="008F1AD6" w:rsidP="00EB005D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2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 - 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384FDD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384FDD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8CD01C3" w14:textId="77777777" w:rsidR="00EB005D" w:rsidRPr="002E0027" w:rsidRDefault="00EB005D" w:rsidP="00EB005D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Pr="002E0027">
        <w:rPr>
          <w:rFonts w:eastAsia="Verdana" w:cs="Verdana"/>
          <w:i/>
          <w:iCs/>
          <w:color w:val="000000"/>
          <w:sz w:val="22"/>
          <w:szCs w:val="22"/>
        </w:rPr>
        <w:t>${interviewer.description}</w:t>
      </w:r>
      <w:commentRangeEnd w:id="2"/>
      <w:r w:rsidRPr="002E0027">
        <w:rPr>
          <w:rStyle w:val="CommentReference"/>
          <w:sz w:val="22"/>
          <w:szCs w:val="22"/>
        </w:rPr>
        <w:commentReference w:id="2"/>
      </w:r>
    </w:p>
    <w:p w14:paraId="1C5065F1" w14:textId="089E9AEF" w:rsidR="00274AC8" w:rsidRDefault="57C23924" w:rsidP="00EB005D">
      <w:pPr>
        <w:pBdr>
          <w:top w:val="single" w:sz="4" w:space="7" w:color="auto"/>
          <w:bottom w:val="single" w:sz="4" w:space="1" w:color="auto"/>
        </w:pBdr>
        <w:tabs>
          <w:tab w:val="left" w:pos="2127"/>
        </w:tabs>
        <w:autoSpaceDE w:val="0"/>
        <w:autoSpaceDN w:val="0"/>
        <w:adjustRightInd w:val="0"/>
        <w:spacing w:before="360" w:after="360" w:line="360" w:lineRule="auto"/>
        <w:jc w:val="center"/>
        <w:rPr>
          <w:rFonts w:eastAsia="Verdana" w:cs="Verdana"/>
          <w:b/>
          <w:b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color w:val="000000" w:themeColor="text1"/>
          <w:sz w:val="22"/>
          <w:szCs w:val="22"/>
        </w:rPr>
        <w:t>LUNCH</w:t>
      </w:r>
    </w:p>
    <w:p w14:paraId="39288101" w14:textId="346E80A5" w:rsidR="004F518C" w:rsidRPr="002E0027" w:rsidRDefault="008F1AD6" w:rsidP="004F518C">
      <w:pPr>
        <w:tabs>
          <w:tab w:val="left" w:pos="2127"/>
        </w:tabs>
        <w:autoSpaceDE w:val="0"/>
        <w:autoSpaceDN w:val="0"/>
        <w:adjustRightInd w:val="0"/>
        <w:spacing w:before="240" w:after="0"/>
        <w:ind w:left="2608" w:hanging="2608"/>
        <w:jc w:val="both"/>
        <w:rPr>
          <w:rFonts w:eastAsia="Verdana" w:cs="Verdana"/>
          <w:b/>
          <w:bCs/>
          <w:color w:val="000000"/>
          <w:sz w:val="22"/>
          <w:szCs w:val="22"/>
        </w:rPr>
      </w:pPr>
      <w:commentRangeStart w:id="3"/>
      <w:r w:rsidRPr="002E0027">
        <w:rPr>
          <w:rFonts w:eastAsia="Verdana" w:cs="Verdana"/>
          <w:b/>
          <w:bCs/>
          <w:color w:val="000000"/>
          <w:sz w:val="22"/>
          <w:szCs w:val="22"/>
        </w:rPr>
        <w:t>${start}</w:t>
      </w:r>
      <w:r w:rsidR="0035405F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-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${end}</w:t>
      </w:r>
      <w:r w:rsidR="008A3210"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9D484E" w:rsidRPr="002E0027">
        <w:rPr>
          <w:rFonts w:eastAsia="Verdana" w:cs="Verdana"/>
          <w:color w:val="000000"/>
          <w:sz w:val="22"/>
          <w:szCs w:val="22"/>
        </w:rPr>
        <w:t>Interview with</w:t>
      </w:r>
      <w:r w:rsidR="009D484E" w:rsidRPr="002E0027">
        <w:rPr>
          <w:rFonts w:eastAsia="Verdana" w:cs="Verdana"/>
          <w:b/>
          <w:bCs/>
          <w:color w:val="000000"/>
          <w:sz w:val="22"/>
          <w:szCs w:val="22"/>
        </w:rPr>
        <w:t xml:space="preserve"> </w:t>
      </w:r>
      <w:r w:rsidRPr="002E0027">
        <w:rPr>
          <w:rFonts w:eastAsia="Verdana" w:cs="Verdana"/>
          <w:b/>
          <w:bCs/>
          <w:color w:val="000000"/>
          <w:sz w:val="22"/>
          <w:szCs w:val="22"/>
        </w:rPr>
        <w:t>${interviewer}</w:t>
      </w:r>
    </w:p>
    <w:p w14:paraId="67A9439F" w14:textId="63288D73" w:rsidR="008F1AD6" w:rsidRPr="002E0027" w:rsidRDefault="004F518C" w:rsidP="004F518C">
      <w:pPr>
        <w:tabs>
          <w:tab w:val="left" w:pos="2127"/>
        </w:tabs>
        <w:autoSpaceDE w:val="0"/>
        <w:autoSpaceDN w:val="0"/>
        <w:adjustRightInd w:val="0"/>
        <w:spacing w:after="240"/>
        <w:ind w:left="2608" w:hanging="2608"/>
        <w:jc w:val="both"/>
        <w:rPr>
          <w:rFonts w:eastAsia="Verdana" w:cs="Verdana"/>
          <w:i/>
          <w:iCs/>
          <w:color w:val="000000" w:themeColor="text1"/>
          <w:sz w:val="22"/>
          <w:szCs w:val="22"/>
        </w:rPr>
      </w:pPr>
      <w:r w:rsidRPr="002E0027">
        <w:rPr>
          <w:rFonts w:eastAsia="Verdana" w:cs="Verdana"/>
          <w:b/>
          <w:bCs/>
          <w:color w:val="000000"/>
          <w:sz w:val="22"/>
          <w:szCs w:val="22"/>
        </w:rPr>
        <w:tab/>
      </w:r>
      <w:r w:rsidR="008F1AD6" w:rsidRPr="002E0027">
        <w:rPr>
          <w:rFonts w:eastAsia="Verdana" w:cs="Verdana"/>
          <w:i/>
          <w:iCs/>
          <w:color w:val="000000"/>
          <w:sz w:val="22"/>
          <w:szCs w:val="22"/>
        </w:rPr>
        <w:t>${interviewer.description}</w:t>
      </w:r>
      <w:commentRangeEnd w:id="3"/>
      <w:r w:rsidR="008F1AD6" w:rsidRPr="002E0027">
        <w:rPr>
          <w:rStyle w:val="CommentReference"/>
          <w:sz w:val="22"/>
          <w:szCs w:val="22"/>
        </w:rPr>
        <w:commentReference w:id="3"/>
      </w:r>
    </w:p>
    <w:p w14:paraId="1D743D7C" w14:textId="77777777" w:rsidR="00EE0605" w:rsidRPr="009018FC" w:rsidRDefault="57C23924" w:rsidP="00EB005D">
      <w:pPr>
        <w:tabs>
          <w:tab w:val="left" w:pos="2127"/>
        </w:tabs>
        <w:autoSpaceDE w:val="0"/>
        <w:autoSpaceDN w:val="0"/>
        <w:adjustRightInd w:val="0"/>
        <w:spacing w:before="480" w:after="0"/>
        <w:jc w:val="center"/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</w:pPr>
      <w:r w:rsidRPr="57C23924">
        <w:rPr>
          <w:rFonts w:eastAsia="Verdana" w:cs="Verdana"/>
          <w:b/>
          <w:bCs/>
          <w:i/>
          <w:iCs/>
          <w:color w:val="000000" w:themeColor="text1"/>
          <w:sz w:val="22"/>
          <w:szCs w:val="22"/>
        </w:rPr>
        <w:t>Please come back to the Main reception</w:t>
      </w:r>
    </w:p>
    <w:p w14:paraId="0F678BFA" w14:textId="77777777" w:rsidR="00EE0605" w:rsidRPr="009018FC" w:rsidRDefault="00EE0605" w:rsidP="0069129A">
      <w:pPr>
        <w:tabs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</w:p>
    <w:p w14:paraId="1271A5B4" w14:textId="77777777" w:rsidR="00EE0605" w:rsidRPr="009018FC" w:rsidRDefault="57C23924" w:rsidP="0069129A">
      <w:pPr>
        <w:tabs>
          <w:tab w:val="left" w:pos="1530"/>
          <w:tab w:val="left" w:pos="2127"/>
        </w:tabs>
        <w:autoSpaceDE w:val="0"/>
        <w:autoSpaceDN w:val="0"/>
        <w:adjustRightInd w:val="0"/>
        <w:spacing w:after="0"/>
        <w:jc w:val="center"/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</w:pPr>
      <w:r w:rsidRPr="57C23924">
        <w:rPr>
          <w:rFonts w:eastAsia="Verdana" w:cs="Verdana"/>
          <w:i/>
          <w:iCs/>
          <w:color w:val="000000" w:themeColor="text1"/>
          <w:sz w:val="22"/>
          <w:szCs w:val="22"/>
          <w:lang w:eastAsia="zh-CN"/>
        </w:rPr>
        <w:t>Please give your badge back and take back your ID</w:t>
      </w:r>
    </w:p>
    <w:p w14:paraId="598FBACB" w14:textId="6E07ADC4" w:rsidR="000A1F89" w:rsidRPr="00EB005D" w:rsidRDefault="0077645C" w:rsidP="00195600">
      <w:pPr>
        <w:tabs>
          <w:tab w:val="left" w:pos="1418"/>
        </w:tabs>
        <w:spacing w:before="480" w:after="240"/>
        <w:rPr>
          <w:rFonts w:eastAsia="Verdana" w:cs="Verdana"/>
          <w:b/>
          <w:i/>
          <w:iCs/>
          <w:color w:val="000000" w:themeColor="text1"/>
          <w:sz w:val="20"/>
          <w:szCs w:val="20"/>
        </w:rPr>
      </w:pPr>
      <w:commentRangeStart w:id="4"/>
      <w:r w:rsidRPr="05CBEB80">
        <w:rPr>
          <w:rFonts w:eastAsia="Verdana" w:cs="Verdana"/>
          <w:b/>
          <w:bCs/>
          <w:i/>
          <w:iCs/>
          <w:color w:val="000000"/>
          <w:sz w:val="20"/>
          <w:szCs w:val="20"/>
        </w:rPr>
        <w:t>${a.eveningTaxiTime}</w:t>
      </w:r>
      <w:r w:rsidR="008A3210">
        <w:rPr>
          <w:rFonts w:eastAsia="Verdana" w:cs="Verdana"/>
          <w:b/>
          <w:bCs/>
          <w:i/>
          <w:iCs/>
          <w:color w:val="000000"/>
          <w:sz w:val="20"/>
          <w:szCs w:val="20"/>
        </w:rPr>
        <w:tab/>
      </w:r>
      <w:r w:rsidR="000A1F89" w:rsidRPr="05CBEB80">
        <w:rPr>
          <w:rFonts w:eastAsia="Verdana" w:cs="Verdana"/>
          <w:i/>
          <w:iCs/>
          <w:color w:val="000000"/>
          <w:sz w:val="20"/>
          <w:szCs w:val="20"/>
        </w:rPr>
        <w:t>A taxi will drive you to Nice airport</w:t>
      </w:r>
      <w:commentRangeEnd w:id="4"/>
      <w:r w:rsidR="00AB350B">
        <w:rPr>
          <w:rStyle w:val="CommentReference"/>
        </w:rPr>
        <w:commentReference w:id="4"/>
      </w:r>
    </w:p>
    <w:p w14:paraId="1B94B809" w14:textId="77777777" w:rsidR="0077645C" w:rsidRPr="00D20637" w:rsidRDefault="0077645C" w:rsidP="00EE0605">
      <w:pPr>
        <w:spacing w:after="0"/>
        <w:rPr>
          <w:rFonts w:cs="Arial"/>
          <w:sz w:val="20"/>
          <w:szCs w:val="20"/>
        </w:rPr>
      </w:pPr>
    </w:p>
    <w:p w14:paraId="3364F4EE" w14:textId="77777777" w:rsidR="00D20637" w:rsidRDefault="05CBEB80" w:rsidP="05CBEB80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  <w:r w:rsidRPr="05CBEB80">
        <w:rPr>
          <w:rFonts w:cs="Arial"/>
          <w:b/>
          <w:bCs/>
          <w:color w:val="0060A0"/>
        </w:rPr>
        <w:t>Claire GARNIER</w:t>
      </w:r>
      <w:r w:rsidR="000A1F89">
        <w:br/>
      </w:r>
      <w:r w:rsidRPr="05CBEB80">
        <w:rPr>
          <w:rFonts w:cs="Arial"/>
          <w:b/>
          <w:bCs/>
          <w:color w:val="000000" w:themeColor="text1"/>
        </w:rPr>
        <w:t>Amadeus Recruitment Team</w:t>
      </w:r>
      <w:r w:rsidR="000A1F89">
        <w:br/>
      </w:r>
      <w:r w:rsidRPr="05CBEB80">
        <w:rPr>
          <w:rFonts w:cs="Arial"/>
          <w:color w:val="5F5F5F"/>
        </w:rPr>
        <w:t>Amadeus SAS</w:t>
      </w:r>
      <w:r w:rsidR="000A1F89">
        <w:br/>
      </w:r>
      <w:r w:rsidRPr="05CBEB80">
        <w:rPr>
          <w:rFonts w:cs="Arial"/>
          <w:color w:val="5F5F5F"/>
        </w:rPr>
        <w:t>485 Route du Pin Montard - BP69</w:t>
      </w:r>
      <w:r w:rsidR="000A1F89">
        <w:br/>
      </w:r>
      <w:r w:rsidRPr="05CBEB80">
        <w:rPr>
          <w:rFonts w:cs="Arial"/>
          <w:color w:val="5F5F5F"/>
        </w:rPr>
        <w:t>06902 Sophia Antipolis Cedex, France</w:t>
      </w:r>
      <w:r w:rsidR="000A1F89">
        <w:br/>
      </w:r>
      <w:r w:rsidRPr="05CBEB80">
        <w:rPr>
          <w:rFonts w:cs="Arial"/>
          <w:color w:val="5F5F5F"/>
        </w:rPr>
        <w:t>T: +33 4 97 15 10 07</w:t>
      </w:r>
      <w:r w:rsidR="000A1F89">
        <w:br/>
      </w:r>
      <w:r w:rsidRPr="05CBEB80">
        <w:rPr>
          <w:rFonts w:cs="Arial"/>
          <w:color w:val="5F5F5F"/>
        </w:rPr>
        <w:t>claire.garnier@amadeus.com</w:t>
      </w:r>
      <w:r w:rsidR="000A1F89">
        <w:br/>
      </w:r>
      <w:hyperlink r:id="rId11">
        <w:r w:rsidRPr="05CBEB80">
          <w:rPr>
            <w:rFonts w:cs="Arial"/>
            <w:color w:val="0000FF"/>
            <w:u w:val="single"/>
          </w:rPr>
          <w:t>www.amadeus.com</w:t>
        </w:r>
      </w:hyperlink>
    </w:p>
    <w:p w14:paraId="43152920" w14:textId="77777777" w:rsidR="00BC71FC" w:rsidRDefault="00BC71FC" w:rsidP="009D4196">
      <w:pPr>
        <w:tabs>
          <w:tab w:val="left" w:pos="1530"/>
        </w:tabs>
        <w:autoSpaceDE w:val="0"/>
        <w:autoSpaceDN w:val="0"/>
        <w:adjustRightInd w:val="0"/>
        <w:spacing w:after="0"/>
        <w:rPr>
          <w:rFonts w:cs="Arial"/>
          <w:color w:val="0000FF"/>
          <w:u w:val="single"/>
        </w:rPr>
      </w:pPr>
    </w:p>
    <w:sectPr w:rsidR="00BC71FC" w:rsidSect="00AE6880">
      <w:headerReference w:type="default" r:id="rId12"/>
      <w:footerReference w:type="default" r:id="rId13"/>
      <w:pgSz w:w="11906" w:h="16838" w:code="9"/>
      <w:pgMar w:top="1418" w:right="566" w:bottom="284" w:left="851" w:header="567" w:footer="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ffrey BION [2]" w:date="2018-09-29T16:44:00Z" w:initials="JB">
    <w:p w14:paraId="2D422D21" w14:textId="08BAAFCF" w:rsidR="00AB350B" w:rsidRDefault="00AB350B">
      <w:pPr>
        <w:pStyle w:val="CommentText"/>
      </w:pPr>
      <w:r>
        <w:rPr>
          <w:rStyle w:val="CommentReference"/>
        </w:rPr>
        <w:annotationRef/>
      </w:r>
      <w:r>
        <w:t>displayParagraphIf(a.morningTaxiTime != null)</w:t>
      </w:r>
    </w:p>
  </w:comment>
  <w:comment w:id="2" w:author="Joffrey BION" w:date="2018-09-04T13:15:00Z" w:initials="JB">
    <w:p w14:paraId="7849502A" w14:textId="3D6AD047" w:rsidR="00EB005D" w:rsidRDefault="00EB005D">
      <w:pPr>
        <w:pStyle w:val="CommentText"/>
      </w:pPr>
      <w:r>
        <w:rPr>
          <w:rStyle w:val="CommentReference"/>
        </w:rPr>
        <w:annotationRef/>
      </w:r>
      <w:r>
        <w:t>repeatParagraph(a.morningSlots)</w:t>
      </w:r>
      <w:r>
        <w:rPr>
          <w:rStyle w:val="CommentReference"/>
        </w:rPr>
        <w:annotationRef/>
      </w:r>
    </w:p>
  </w:comment>
  <w:comment w:id="3" w:author="Joffrey BION" w:date="2018-09-01T13:16:00Z" w:initials="JB">
    <w:p w14:paraId="0A418092" w14:textId="39CB45A9" w:rsidR="22EAC272" w:rsidRDefault="22EAC272">
      <w:pPr>
        <w:pStyle w:val="CommentText"/>
      </w:pPr>
      <w:r>
        <w:t>repeatParagraph(a.afternoonSlots)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4" w:author="Joffrey BION [2]" w:date="2018-09-29T16:45:00Z" w:initials="JB">
    <w:p w14:paraId="533264EF" w14:textId="4C26C61D" w:rsidR="00AB350B" w:rsidRDefault="00AB350B" w:rsidP="00AB350B">
      <w:pPr>
        <w:pStyle w:val="CommentText"/>
      </w:pPr>
      <w:r>
        <w:rPr>
          <w:rStyle w:val="CommentReference"/>
        </w:rPr>
        <w:annotationRef/>
      </w:r>
      <w:r w:rsidR="00F069C2">
        <w:t>displayParagraphIf(a.eveningTaxiTime != null)</w:t>
      </w:r>
    </w:p>
    <w:p w14:paraId="79C836A7" w14:textId="10E5992F" w:rsidR="00AB350B" w:rsidRDefault="00AB350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422D21" w15:done="0"/>
  <w15:commentEx w15:paraId="7849502A" w15:done="0"/>
  <w15:commentEx w15:paraId="0A418092" w15:done="0"/>
  <w15:commentEx w15:paraId="79C836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422D21" w16cid:durableId="1F5A2A6E"/>
  <w16cid:commentId w16cid:paraId="7849502A" w16cid:durableId="1F5A2A60"/>
  <w16cid:commentId w16cid:paraId="0A418092" w16cid:durableId="6AA219A9"/>
  <w16cid:commentId w16cid:paraId="79C836A7" w16cid:durableId="1F5A2A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C03F2" w14:textId="77777777" w:rsidR="004E4AFA" w:rsidRDefault="004E4AFA" w:rsidP="009E4B94">
      <w:pPr>
        <w:spacing w:line="240" w:lineRule="auto"/>
      </w:pPr>
      <w:r>
        <w:separator/>
      </w:r>
    </w:p>
  </w:endnote>
  <w:endnote w:type="continuationSeparator" w:id="0">
    <w:p w14:paraId="4557608C" w14:textId="77777777" w:rsidR="004E4AFA" w:rsidRDefault="004E4AFA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6" w:type="dxa"/>
      <w:tblInd w:w="-56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5"/>
      <w:gridCol w:w="2231"/>
    </w:tblGrid>
    <w:tr w:rsidR="008B71D5" w14:paraId="38491AB8" w14:textId="77777777" w:rsidTr="222E319D">
      <w:trPr>
        <w:trHeight w:val="916"/>
      </w:trPr>
      <w:tc>
        <w:tcPr>
          <w:tcW w:w="7975" w:type="dxa"/>
        </w:tcPr>
        <w:p w14:paraId="79D85F9F" w14:textId="77777777" w:rsidR="008B71D5" w:rsidRDefault="008B71D5" w:rsidP="00E13FCE">
          <w:pPr>
            <w:pStyle w:val="Template-Address"/>
          </w:pPr>
        </w:p>
      </w:tc>
      <w:tc>
        <w:tcPr>
          <w:tcW w:w="2231" w:type="dxa"/>
          <w:vAlign w:val="bottom"/>
        </w:tcPr>
        <w:p w14:paraId="7CD952C4" w14:textId="77777777" w:rsidR="008B71D5" w:rsidRPr="00E13FCE" w:rsidRDefault="008B71D5" w:rsidP="00E13FCE">
          <w:pPr>
            <w:pStyle w:val="Template-Web"/>
          </w:pPr>
          <w:r w:rsidRPr="00E13FCE">
            <w:t>amadeus.com</w:t>
          </w:r>
        </w:p>
      </w:tc>
    </w:tr>
  </w:tbl>
  <w:p w14:paraId="6792E5E0" w14:textId="77777777" w:rsidR="008B71D5" w:rsidRDefault="008B71D5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7D27" w14:textId="77777777" w:rsidR="004E4AFA" w:rsidRDefault="004E4AFA" w:rsidP="009E4B94">
      <w:pPr>
        <w:spacing w:line="240" w:lineRule="auto"/>
      </w:pPr>
      <w:r>
        <w:separator/>
      </w:r>
    </w:p>
  </w:footnote>
  <w:footnote w:type="continuationSeparator" w:id="0">
    <w:p w14:paraId="2B8789CC" w14:textId="77777777" w:rsidR="004E4AFA" w:rsidRDefault="004E4AFA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7517A" w14:textId="77777777" w:rsidR="008B71D5" w:rsidRDefault="008C3D61" w:rsidP="00FC66C2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03001C4" wp14:editId="2CC09C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43d94f7f935525bb728797fd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C80AD" w14:textId="77777777" w:rsidR="008C3D61" w:rsidRPr="008C3D61" w:rsidRDefault="008C3D61" w:rsidP="008C3D61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</w:pPr>
                          <w:r w:rsidRPr="008C3D61">
                            <w:rPr>
                              <w:rFonts w:ascii="Calibri" w:hAnsi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001C4" id="_x0000_t202" coordsize="21600,21600" o:spt="202" path="m,l,21600r21600,l21600,xe">
              <v:stroke joinstyle="miter"/>
              <v:path gradientshapeok="t" o:connecttype="rect"/>
            </v:shapetype>
            <v:shape id="MSIPCM43d94f7f935525bb728797fd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" o:allowincell="f" filled="f" stroked="f" strokeweight=".5pt">
              <v:textbox inset=",0,20pt,0">
                <w:txbxContent>
                  <w:p w14:paraId="2B0C80AD" w14:textId="77777777" w:rsidR="008C3D61" w:rsidRPr="008C3D61" w:rsidRDefault="008C3D61" w:rsidP="008C3D61">
                    <w:pPr>
                      <w:spacing w:after="0"/>
                      <w:jc w:val="right"/>
                      <w:rPr>
                        <w:rFonts w:ascii="Calibri" w:hAnsi="Calibri"/>
                        <w:color w:val="FF8C00"/>
                        <w:sz w:val="24"/>
                      </w:rPr>
                    </w:pPr>
                    <w:r w:rsidRPr="008C3D61">
                      <w:rPr>
                        <w:rFonts w:ascii="Calibri" w:hAnsi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71D5">
      <w:rPr>
        <w:noProof/>
        <w:lang w:val="en-IE" w:eastAsia="en-IE"/>
      </w:rPr>
      <w:drawing>
        <wp:anchor distT="0" distB="0" distL="114300" distR="114300" simplePos="0" relativeHeight="251670528" behindDoc="0" locked="0" layoutInCell="1" allowOverlap="1" wp14:anchorId="74430A6A" wp14:editId="4AF376F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71D5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90374" wp14:editId="35766BC8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B71D5" w14:paraId="47F5FAC6" w14:textId="77777777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14:paraId="3F1FF48F" w14:textId="77777777" w:rsidR="008B71D5" w:rsidRDefault="008B71D5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20637">
                                  <w:t>2014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14:paraId="42A25C31" w14:textId="77777777" w:rsidR="008B71D5" w:rsidRDefault="008B71D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03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8B71D5" w14:paraId="47F5FAC6" w14:textId="77777777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14:paraId="3F1FF48F" w14:textId="77777777" w:rsidR="008B71D5" w:rsidRDefault="008B71D5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20637">
                            <w:t>2014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14:paraId="42A25C31" w14:textId="77777777" w:rsidR="008B71D5" w:rsidRDefault="008B71D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0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1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ffrey BION [2]">
    <w15:presenceInfo w15:providerId="None" w15:userId="Joffrey BION"/>
  </w15:person>
  <w15:person w15:author="Joffrey BION">
    <w15:presenceInfo w15:providerId="AD" w15:userId="S-1-5-21-3464818688-2737370279-2985286684-253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637"/>
    <w:rsid w:val="00004865"/>
    <w:rsid w:val="00016BEE"/>
    <w:rsid w:val="0002308B"/>
    <w:rsid w:val="00037421"/>
    <w:rsid w:val="00043A2A"/>
    <w:rsid w:val="000540C5"/>
    <w:rsid w:val="00056042"/>
    <w:rsid w:val="0007037A"/>
    <w:rsid w:val="00091D0E"/>
    <w:rsid w:val="00094ABD"/>
    <w:rsid w:val="000A1F89"/>
    <w:rsid w:val="000A63E0"/>
    <w:rsid w:val="000B6CE6"/>
    <w:rsid w:val="00105394"/>
    <w:rsid w:val="001174A8"/>
    <w:rsid w:val="0013244F"/>
    <w:rsid w:val="00134FAE"/>
    <w:rsid w:val="0015292B"/>
    <w:rsid w:val="00170F82"/>
    <w:rsid w:val="0017177F"/>
    <w:rsid w:val="00182651"/>
    <w:rsid w:val="0019348B"/>
    <w:rsid w:val="00195600"/>
    <w:rsid w:val="001C3856"/>
    <w:rsid w:val="001F234A"/>
    <w:rsid w:val="00203F2B"/>
    <w:rsid w:val="00231A0A"/>
    <w:rsid w:val="00244D70"/>
    <w:rsid w:val="00274AC8"/>
    <w:rsid w:val="002B24EA"/>
    <w:rsid w:val="002B7DCD"/>
    <w:rsid w:val="002C79B4"/>
    <w:rsid w:val="002E0027"/>
    <w:rsid w:val="002E2153"/>
    <w:rsid w:val="002E216B"/>
    <w:rsid w:val="002E6519"/>
    <w:rsid w:val="002E74A4"/>
    <w:rsid w:val="003110C5"/>
    <w:rsid w:val="003213E5"/>
    <w:rsid w:val="00344A10"/>
    <w:rsid w:val="003455E1"/>
    <w:rsid w:val="0035405F"/>
    <w:rsid w:val="00356C36"/>
    <w:rsid w:val="00372CFD"/>
    <w:rsid w:val="00384FDD"/>
    <w:rsid w:val="00394E8A"/>
    <w:rsid w:val="00397390"/>
    <w:rsid w:val="003B35B0"/>
    <w:rsid w:val="003C60F1"/>
    <w:rsid w:val="003D53DC"/>
    <w:rsid w:val="00424709"/>
    <w:rsid w:val="00441C60"/>
    <w:rsid w:val="00444C37"/>
    <w:rsid w:val="00452C2A"/>
    <w:rsid w:val="0047369F"/>
    <w:rsid w:val="00476227"/>
    <w:rsid w:val="00483DDD"/>
    <w:rsid w:val="004A1874"/>
    <w:rsid w:val="004A35B1"/>
    <w:rsid w:val="004B4C74"/>
    <w:rsid w:val="004C01B2"/>
    <w:rsid w:val="004D5F7D"/>
    <w:rsid w:val="004D78F3"/>
    <w:rsid w:val="004E4AFA"/>
    <w:rsid w:val="004E787F"/>
    <w:rsid w:val="004F518C"/>
    <w:rsid w:val="00505686"/>
    <w:rsid w:val="00516D8D"/>
    <w:rsid w:val="00521340"/>
    <w:rsid w:val="0053548D"/>
    <w:rsid w:val="00554A54"/>
    <w:rsid w:val="00586E4C"/>
    <w:rsid w:val="005A28D4"/>
    <w:rsid w:val="005A3D5F"/>
    <w:rsid w:val="005F1580"/>
    <w:rsid w:val="0061165B"/>
    <w:rsid w:val="00623DF1"/>
    <w:rsid w:val="00631856"/>
    <w:rsid w:val="00635CA1"/>
    <w:rsid w:val="00655B49"/>
    <w:rsid w:val="00666411"/>
    <w:rsid w:val="00681D83"/>
    <w:rsid w:val="0069129A"/>
    <w:rsid w:val="006B30A9"/>
    <w:rsid w:val="006B7D13"/>
    <w:rsid w:val="006C3331"/>
    <w:rsid w:val="006C40B1"/>
    <w:rsid w:val="006D20EB"/>
    <w:rsid w:val="006E5C5C"/>
    <w:rsid w:val="006E74E1"/>
    <w:rsid w:val="006F46E4"/>
    <w:rsid w:val="006F5749"/>
    <w:rsid w:val="0070267E"/>
    <w:rsid w:val="00702B3B"/>
    <w:rsid w:val="00706FE1"/>
    <w:rsid w:val="00713247"/>
    <w:rsid w:val="007208C7"/>
    <w:rsid w:val="00740763"/>
    <w:rsid w:val="007546AF"/>
    <w:rsid w:val="00765934"/>
    <w:rsid w:val="0077645C"/>
    <w:rsid w:val="00782A61"/>
    <w:rsid w:val="007A32C1"/>
    <w:rsid w:val="007B2DF8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5F2"/>
    <w:rsid w:val="00853477"/>
    <w:rsid w:val="00863D4B"/>
    <w:rsid w:val="00870022"/>
    <w:rsid w:val="0088138F"/>
    <w:rsid w:val="00892D08"/>
    <w:rsid w:val="0089769E"/>
    <w:rsid w:val="008A3210"/>
    <w:rsid w:val="008A61A8"/>
    <w:rsid w:val="008B71D5"/>
    <w:rsid w:val="008B79D7"/>
    <w:rsid w:val="008C3D61"/>
    <w:rsid w:val="008D0AD5"/>
    <w:rsid w:val="008E38D3"/>
    <w:rsid w:val="008E5A6D"/>
    <w:rsid w:val="008F00B5"/>
    <w:rsid w:val="008F1AD6"/>
    <w:rsid w:val="008F32DF"/>
    <w:rsid w:val="008F4D20"/>
    <w:rsid w:val="009215CD"/>
    <w:rsid w:val="00931D88"/>
    <w:rsid w:val="00931F67"/>
    <w:rsid w:val="009455EC"/>
    <w:rsid w:val="00953A18"/>
    <w:rsid w:val="00961AC2"/>
    <w:rsid w:val="00986C82"/>
    <w:rsid w:val="00992601"/>
    <w:rsid w:val="009A29D4"/>
    <w:rsid w:val="009C126E"/>
    <w:rsid w:val="009C2FE1"/>
    <w:rsid w:val="009C37BD"/>
    <w:rsid w:val="009C65F8"/>
    <w:rsid w:val="009D4196"/>
    <w:rsid w:val="009D484E"/>
    <w:rsid w:val="009E19B5"/>
    <w:rsid w:val="009E4B94"/>
    <w:rsid w:val="009E586D"/>
    <w:rsid w:val="00A0720D"/>
    <w:rsid w:val="00A17647"/>
    <w:rsid w:val="00A176D3"/>
    <w:rsid w:val="00A25FB5"/>
    <w:rsid w:val="00A4400A"/>
    <w:rsid w:val="00A576C5"/>
    <w:rsid w:val="00A8427F"/>
    <w:rsid w:val="00A902AF"/>
    <w:rsid w:val="00A91E3F"/>
    <w:rsid w:val="00AA3168"/>
    <w:rsid w:val="00AB350B"/>
    <w:rsid w:val="00AD7C94"/>
    <w:rsid w:val="00AE0CBB"/>
    <w:rsid w:val="00AE6880"/>
    <w:rsid w:val="00AF1D02"/>
    <w:rsid w:val="00B00D92"/>
    <w:rsid w:val="00B07841"/>
    <w:rsid w:val="00B10DEA"/>
    <w:rsid w:val="00B1456F"/>
    <w:rsid w:val="00B3657E"/>
    <w:rsid w:val="00B374FF"/>
    <w:rsid w:val="00B41A82"/>
    <w:rsid w:val="00B6467A"/>
    <w:rsid w:val="00B66BE9"/>
    <w:rsid w:val="00B973D3"/>
    <w:rsid w:val="00BB0660"/>
    <w:rsid w:val="00BB0DF2"/>
    <w:rsid w:val="00BB23D2"/>
    <w:rsid w:val="00BB2F35"/>
    <w:rsid w:val="00BC6685"/>
    <w:rsid w:val="00BC71FC"/>
    <w:rsid w:val="00BD374F"/>
    <w:rsid w:val="00BF65FA"/>
    <w:rsid w:val="00C0696F"/>
    <w:rsid w:val="00C174BC"/>
    <w:rsid w:val="00C6154E"/>
    <w:rsid w:val="00C67F8E"/>
    <w:rsid w:val="00C81CE4"/>
    <w:rsid w:val="00CB621B"/>
    <w:rsid w:val="00CD6AAA"/>
    <w:rsid w:val="00CF6C35"/>
    <w:rsid w:val="00D01BFB"/>
    <w:rsid w:val="00D04358"/>
    <w:rsid w:val="00D05BCA"/>
    <w:rsid w:val="00D071A9"/>
    <w:rsid w:val="00D20637"/>
    <w:rsid w:val="00D550A3"/>
    <w:rsid w:val="00D674AE"/>
    <w:rsid w:val="00D96141"/>
    <w:rsid w:val="00DC0C69"/>
    <w:rsid w:val="00DD5814"/>
    <w:rsid w:val="00DE2B28"/>
    <w:rsid w:val="00DF7178"/>
    <w:rsid w:val="00E054A7"/>
    <w:rsid w:val="00E13FCE"/>
    <w:rsid w:val="00E5775E"/>
    <w:rsid w:val="00E63B80"/>
    <w:rsid w:val="00E7048D"/>
    <w:rsid w:val="00E94B1D"/>
    <w:rsid w:val="00EB005D"/>
    <w:rsid w:val="00EB1D9C"/>
    <w:rsid w:val="00EC0C1C"/>
    <w:rsid w:val="00EE0605"/>
    <w:rsid w:val="00EF0955"/>
    <w:rsid w:val="00EF7DB7"/>
    <w:rsid w:val="00F069C2"/>
    <w:rsid w:val="00F16058"/>
    <w:rsid w:val="00F42BE8"/>
    <w:rsid w:val="00F56259"/>
    <w:rsid w:val="00F575E0"/>
    <w:rsid w:val="00F626F1"/>
    <w:rsid w:val="00F62B0B"/>
    <w:rsid w:val="00F70487"/>
    <w:rsid w:val="00F7642E"/>
    <w:rsid w:val="00FA0C3B"/>
    <w:rsid w:val="00FA779A"/>
    <w:rsid w:val="00FC2F77"/>
    <w:rsid w:val="00FC66C2"/>
    <w:rsid w:val="00FD12A9"/>
    <w:rsid w:val="00FE2C9C"/>
    <w:rsid w:val="05CBEB80"/>
    <w:rsid w:val="222E319D"/>
    <w:rsid w:val="22EAC272"/>
    <w:rsid w:val="3FBC83B8"/>
    <w:rsid w:val="57C2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83535"/>
  <w15:docId w15:val="{6EC48F0A-B619-436F-A770-981F5978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C2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0DEA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5EB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C79B4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3477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10DEA"/>
    <w:rPr>
      <w:rFonts w:eastAsiaTheme="majorEastAsia" w:cstheme="majorBidi"/>
      <w:b/>
      <w:bCs/>
      <w:color w:val="005EB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C79B4"/>
    <w:rPr>
      <w:rFonts w:eastAsiaTheme="majorEastAsia" w:cstheme="majorBidi"/>
      <w:b/>
      <w:bCs/>
      <w:color w:val="005EB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853477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rsid w:val="00833715"/>
    <w:rPr>
      <w:color w:val="auto"/>
    </w:rPr>
  </w:style>
  <w:style w:type="paragraph" w:customStyle="1" w:styleId="BodyText1">
    <w:name w:val="Body Text1"/>
    <w:link w:val="BodyText1Char"/>
    <w:rsid w:val="00DD5814"/>
    <w:pPr>
      <w:spacing w:line="240" w:lineRule="auto"/>
    </w:pPr>
    <w:rPr>
      <w:rFonts w:ascii="Arial" w:eastAsia="Times New Roman" w:hAnsi="Arial" w:cs="Times New Roman"/>
      <w:color w:val="000000"/>
      <w:sz w:val="22"/>
      <w:lang w:val="en-GB" w:eastAsia="es-ES"/>
    </w:rPr>
  </w:style>
  <w:style w:type="character" w:customStyle="1" w:styleId="BodyText1Char">
    <w:name w:val="Body Text1 Char"/>
    <w:basedOn w:val="DefaultParagraphFont"/>
    <w:link w:val="BodyText1"/>
    <w:rsid w:val="00DD5814"/>
    <w:rPr>
      <w:rFonts w:ascii="Arial" w:eastAsia="Times New Roman" w:hAnsi="Arial" w:cs="Times New Roman"/>
      <w:color w:val="000000"/>
      <w:sz w:val="22"/>
      <w:lang w:val="en-GB" w:eastAsia="es-ES"/>
    </w:rPr>
  </w:style>
  <w:style w:type="paragraph" w:customStyle="1" w:styleId="StyleHeading3Latin10pt">
    <w:name w:val="Style Heading 3 + (Latin) 10 pt"/>
    <w:basedOn w:val="Heading3"/>
    <w:autoRedefine/>
    <w:qFormat/>
    <w:rsid w:val="00DD5814"/>
    <w:pPr>
      <w:keepNext w:val="0"/>
      <w:keepLines w:val="0"/>
      <w:suppressAutoHyphens w:val="0"/>
      <w:spacing w:before="0" w:line="240" w:lineRule="auto"/>
      <w:contextualSpacing w:val="0"/>
    </w:pPr>
    <w:rPr>
      <w:rFonts w:eastAsia="Times New Roman" w:cs="Arial"/>
      <w:color w:val="1A61A9"/>
      <w:szCs w:val="22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F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F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B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B5"/>
    <w:rPr>
      <w:rFonts w:ascii="Segoe UI" w:hAnsi="Segoe UI" w:cs="Segoe U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deus.com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files\ehenriet\Desktop\Public_Agenda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5F97A-F21B-481B-8C13-46DC1878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Public_Agenda.dotx</Template>
  <TotalTime>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>Amadeus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Emeline HENRIET (contractor)</dc:creator>
  <cp:lastModifiedBy>Joffrey BION</cp:lastModifiedBy>
  <cp:revision>22</cp:revision>
  <dcterms:created xsi:type="dcterms:W3CDTF">2018-08-31T09:31:00Z</dcterms:created>
  <dcterms:modified xsi:type="dcterms:W3CDTF">2018-10-25T19:59:00Z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2428d41a-7245-4082-8799-e28975842a89</vt:lpwstr>
  </property>
  <property fmtid="{D5CDD505-2E9C-101B-9397-08002B2CF9AE}" pid="3" name="OriginatingUser">
    <vt:lpwstr>cgarnier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claire.garnier@amadeus.com</vt:lpwstr>
  </property>
  <property fmtid="{D5CDD505-2E9C-101B-9397-08002B2CF9AE}" pid="8" name="MSIP_Label_d2db9220-a04a-4f06-aab9-80cbe5287fb3_SetDate">
    <vt:lpwstr>2018-07-31T13:23:41.2573158Z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